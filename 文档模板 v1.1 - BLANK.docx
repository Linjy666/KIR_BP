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</w:tblGrid>
      <w:tr w:rsidR="00792503" w14:paraId="59634150" w14:textId="77777777" w:rsidTr="00541058">
        <w:trPr>
          <w:trHeight w:val="13496"/>
        </w:trPr>
        <w:tc>
          <w:tcPr>
            <w:tcW w:w="8369" w:type="dxa"/>
          </w:tcPr>
          <w:p w14:paraId="5A105740" w14:textId="77777777" w:rsidR="00792503" w:rsidRDefault="00792503" w:rsidP="00185602">
            <w:pPr>
              <w:ind w:firstLine="480"/>
            </w:pPr>
          </w:p>
          <w:p w14:paraId="3FF0196E" w14:textId="718C9410" w:rsidR="00792503" w:rsidRDefault="00792503" w:rsidP="00185602">
            <w:pPr>
              <w:ind w:firstLine="480"/>
            </w:pPr>
          </w:p>
          <w:p w14:paraId="790C6002" w14:textId="77777777" w:rsidR="00792503" w:rsidRDefault="00792503" w:rsidP="00185602">
            <w:pPr>
              <w:ind w:firstLine="480"/>
            </w:pPr>
          </w:p>
          <w:p w14:paraId="6ACC1EC4" w14:textId="77777777" w:rsidR="00792503" w:rsidRDefault="00792503" w:rsidP="00185602">
            <w:pPr>
              <w:ind w:firstLine="480"/>
            </w:pPr>
          </w:p>
          <w:p w14:paraId="33C530BA" w14:textId="77777777" w:rsidR="00792503" w:rsidRDefault="00792503" w:rsidP="00185602">
            <w:pPr>
              <w:ind w:firstLine="480"/>
            </w:pPr>
          </w:p>
          <w:p w14:paraId="2EEB1C39" w14:textId="77777777" w:rsidR="00792503" w:rsidRDefault="00792503" w:rsidP="00185602">
            <w:pPr>
              <w:ind w:firstLine="480"/>
            </w:pPr>
          </w:p>
          <w:p w14:paraId="0CA68995" w14:textId="77777777" w:rsidR="00792503" w:rsidRDefault="00792503" w:rsidP="00185602">
            <w:pPr>
              <w:ind w:firstLine="480"/>
            </w:pPr>
          </w:p>
          <w:p w14:paraId="6BF8C88E" w14:textId="77777777" w:rsidR="00792503" w:rsidRDefault="00792503" w:rsidP="00185602">
            <w:pPr>
              <w:ind w:firstLine="480"/>
            </w:pPr>
          </w:p>
          <w:p w14:paraId="4232EEF7" w14:textId="77777777" w:rsidR="00792503" w:rsidRDefault="00792503" w:rsidP="00185602">
            <w:pPr>
              <w:ind w:firstLine="480"/>
            </w:pPr>
          </w:p>
          <w:p w14:paraId="37064B7A" w14:textId="232A8C0A" w:rsidR="00792503" w:rsidRDefault="00792503" w:rsidP="00185602">
            <w:pPr>
              <w:pStyle w:val="a1"/>
              <w:ind w:firstLine="480"/>
            </w:pPr>
          </w:p>
          <w:p w14:paraId="078A67AF" w14:textId="04FF91CE" w:rsidR="00792503" w:rsidRPr="00966A5F" w:rsidRDefault="00792503" w:rsidP="00185602">
            <w:pPr>
              <w:pStyle w:val="a4"/>
              <w:ind w:firstLine="480"/>
            </w:pPr>
            <w:r w:rsidRPr="00372FF9">
              <w:rPr>
                <w:rFonts w:hint="eastAsia"/>
              </w:rPr>
              <w:t>文件名称</w:t>
            </w:r>
          </w:p>
          <w:p w14:paraId="63B84850" w14:textId="77777777" w:rsidR="00792503" w:rsidRDefault="00792503" w:rsidP="00185602">
            <w:pPr>
              <w:ind w:firstLine="480"/>
            </w:pPr>
          </w:p>
          <w:p w14:paraId="2FBB178E" w14:textId="77777777" w:rsidR="00792503" w:rsidRDefault="00792503" w:rsidP="00185602">
            <w:pPr>
              <w:ind w:firstLine="480"/>
            </w:pPr>
          </w:p>
          <w:p w14:paraId="37836B0B" w14:textId="77777777" w:rsidR="00792503" w:rsidRDefault="00792503" w:rsidP="00185602">
            <w:pPr>
              <w:ind w:firstLine="480"/>
            </w:pPr>
          </w:p>
          <w:p w14:paraId="47AE5146" w14:textId="77777777" w:rsidR="00792503" w:rsidRDefault="00792503" w:rsidP="00185602">
            <w:pPr>
              <w:ind w:firstLine="480"/>
            </w:pPr>
          </w:p>
          <w:p w14:paraId="0570C0D3" w14:textId="77777777" w:rsidR="00792503" w:rsidRDefault="00792503" w:rsidP="00185602">
            <w:pPr>
              <w:ind w:firstLine="480"/>
            </w:pPr>
          </w:p>
          <w:p w14:paraId="51A222B0" w14:textId="77777777" w:rsidR="00792503" w:rsidRDefault="00792503" w:rsidP="00185602">
            <w:pPr>
              <w:pStyle w:val="a"/>
              <w:ind w:firstLine="480"/>
            </w:pPr>
            <w:r w:rsidRPr="00AC178E">
              <w:rPr>
                <w:rFonts w:hint="eastAsia"/>
              </w:rPr>
              <w:t>版本号：</w:t>
            </w:r>
            <w:r w:rsidRPr="00AC178E">
              <w:rPr>
                <w:rFonts w:hint="eastAsia"/>
              </w:rPr>
              <w:t>****</w:t>
            </w:r>
          </w:p>
          <w:p w14:paraId="54199114" w14:textId="77777777" w:rsidR="00792503" w:rsidRDefault="00792503" w:rsidP="00185602">
            <w:pPr>
              <w:ind w:firstLine="480"/>
            </w:pPr>
          </w:p>
          <w:p w14:paraId="73DF8F9E" w14:textId="77777777" w:rsidR="00792503" w:rsidRDefault="00792503" w:rsidP="00185602">
            <w:pPr>
              <w:ind w:firstLine="480"/>
            </w:pPr>
          </w:p>
          <w:p w14:paraId="62959B0E" w14:textId="77777777" w:rsidR="00792503" w:rsidRDefault="00792503" w:rsidP="00185602">
            <w:pPr>
              <w:ind w:firstLine="480"/>
            </w:pPr>
          </w:p>
          <w:p w14:paraId="206A4F44" w14:textId="77777777" w:rsidR="00792503" w:rsidRDefault="00792503" w:rsidP="00185602">
            <w:pPr>
              <w:ind w:firstLine="480"/>
            </w:pPr>
          </w:p>
          <w:tbl>
            <w:tblPr>
              <w:tblStyle w:val="TableGrid"/>
              <w:tblW w:w="0" w:type="auto"/>
              <w:tblInd w:w="2268" w:type="dxa"/>
              <w:tblLook w:val="04A0" w:firstRow="1" w:lastRow="0" w:firstColumn="1" w:lastColumn="0" w:noHBand="0" w:noVBand="1"/>
            </w:tblPr>
            <w:tblGrid>
              <w:gridCol w:w="1701"/>
              <w:gridCol w:w="2694"/>
            </w:tblGrid>
            <w:tr w:rsidR="009A5E18" w14:paraId="39287152" w14:textId="77777777" w:rsidTr="00185602"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96F9BC0" w14:textId="77777777" w:rsidR="009A5E18" w:rsidRDefault="009A5E18" w:rsidP="00185602">
                  <w:pPr>
                    <w:pStyle w:val="a0"/>
                  </w:pPr>
                  <w:r>
                    <w:rPr>
                      <w:rFonts w:hint="eastAsia"/>
                    </w:rPr>
                    <w:t>编制：</w:t>
                  </w:r>
                </w:p>
              </w:tc>
              <w:tc>
                <w:tcPr>
                  <w:tcW w:w="2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9B6E97F" w14:textId="77777777" w:rsidR="009A5E18" w:rsidRDefault="009A5E18" w:rsidP="00185602">
                  <w:pPr>
                    <w:pStyle w:val="a0"/>
                  </w:pPr>
                </w:p>
              </w:tc>
            </w:tr>
            <w:tr w:rsidR="009A5E18" w14:paraId="5C52A3E2" w14:textId="77777777" w:rsidTr="00185602">
              <w:trPr>
                <w:trHeight w:val="507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F903BDE" w14:textId="77777777" w:rsidR="009A5E18" w:rsidRDefault="009A5E18" w:rsidP="00185602">
                  <w:pPr>
                    <w:pStyle w:val="a0"/>
                  </w:pPr>
                  <w:r>
                    <w:rPr>
                      <w:rFonts w:hint="eastAsia"/>
                    </w:rPr>
                    <w:t>校对：</w:t>
                  </w:r>
                </w:p>
              </w:tc>
              <w:tc>
                <w:tcPr>
                  <w:tcW w:w="2694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B558EC3" w14:textId="77777777" w:rsidR="009A5E18" w:rsidRDefault="009A5E18" w:rsidP="00185602">
                  <w:pPr>
                    <w:pStyle w:val="a0"/>
                  </w:pPr>
                </w:p>
              </w:tc>
            </w:tr>
            <w:tr w:rsidR="009A5E18" w14:paraId="13E86A06" w14:textId="77777777" w:rsidTr="00185602"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965F528" w14:textId="77777777" w:rsidR="009A5E18" w:rsidRDefault="009A5E18" w:rsidP="00185602">
                  <w:pPr>
                    <w:pStyle w:val="a0"/>
                  </w:pPr>
                  <w:r>
                    <w:rPr>
                      <w:rFonts w:hint="eastAsia"/>
                    </w:rPr>
                    <w:t>审定：</w:t>
                  </w:r>
                </w:p>
              </w:tc>
              <w:tc>
                <w:tcPr>
                  <w:tcW w:w="2694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77AFA7E" w14:textId="77777777" w:rsidR="009A5E18" w:rsidRDefault="009A5E18" w:rsidP="00185602">
                  <w:pPr>
                    <w:pStyle w:val="a0"/>
                  </w:pPr>
                </w:p>
              </w:tc>
            </w:tr>
            <w:tr w:rsidR="009A5E18" w14:paraId="5E28D75A" w14:textId="77777777" w:rsidTr="00185602"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6382F23" w14:textId="77777777" w:rsidR="009A5E18" w:rsidRDefault="009A5E18" w:rsidP="00185602">
                  <w:pPr>
                    <w:pStyle w:val="a0"/>
                  </w:pPr>
                  <w:r>
                    <w:rPr>
                      <w:rFonts w:hint="eastAsia"/>
                    </w:rPr>
                    <w:t>批准：</w:t>
                  </w:r>
                </w:p>
              </w:tc>
              <w:tc>
                <w:tcPr>
                  <w:tcW w:w="2694" w:type="dxa"/>
                  <w:tcBorders>
                    <w:left w:val="nil"/>
                    <w:right w:val="nil"/>
                  </w:tcBorders>
                  <w:vAlign w:val="bottom"/>
                </w:tcPr>
                <w:p w14:paraId="44752C14" w14:textId="77777777" w:rsidR="009A5E18" w:rsidRDefault="009A5E18" w:rsidP="00185602">
                  <w:pPr>
                    <w:pStyle w:val="a0"/>
                  </w:pPr>
                </w:p>
              </w:tc>
            </w:tr>
          </w:tbl>
          <w:p w14:paraId="5FDA7A99" w14:textId="77777777" w:rsidR="00792503" w:rsidRDefault="00792503" w:rsidP="00185602">
            <w:pPr>
              <w:ind w:firstLine="480"/>
            </w:pPr>
          </w:p>
          <w:p w14:paraId="5B9E36CB" w14:textId="77777777" w:rsidR="00792503" w:rsidRDefault="00792503" w:rsidP="00185602">
            <w:pPr>
              <w:ind w:firstLine="480"/>
            </w:pPr>
          </w:p>
          <w:p w14:paraId="5FA8E335" w14:textId="77777777" w:rsidR="00792503" w:rsidRDefault="00792503" w:rsidP="00185602">
            <w:pPr>
              <w:ind w:firstLine="480"/>
            </w:pPr>
          </w:p>
          <w:p w14:paraId="6D2163CF" w14:textId="77777777" w:rsidR="00792503" w:rsidRDefault="00792503" w:rsidP="00185602">
            <w:pPr>
              <w:ind w:firstLine="480"/>
            </w:pPr>
          </w:p>
          <w:p w14:paraId="34FEEA32" w14:textId="5B893798" w:rsidR="00792503" w:rsidRDefault="00792503" w:rsidP="00185602">
            <w:pPr>
              <w:pStyle w:val="a2"/>
              <w:ind w:firstLine="720"/>
              <w:rPr>
                <w:rFonts w:ascii="黑体" w:hAnsi="黑体"/>
                <w:bCs/>
                <w:szCs w:val="36"/>
              </w:rPr>
            </w:pPr>
          </w:p>
          <w:p w14:paraId="326B4C84" w14:textId="0025E8AA" w:rsidR="00792503" w:rsidRPr="00AA248B" w:rsidRDefault="001D20A0" w:rsidP="001D20A0">
            <w:pPr>
              <w:pStyle w:val="a2"/>
              <w:ind w:firstLine="720"/>
            </w:pPr>
            <w:r>
              <w:rPr>
                <w:rFonts w:ascii="黑体" w:hAnsi="黑体" w:hint="eastAsia"/>
                <w:bCs/>
                <w:szCs w:val="36"/>
              </w:rPr>
              <w:t>20</w:t>
            </w:r>
            <w:r w:rsidR="00F94771">
              <w:rPr>
                <w:rFonts w:ascii="黑体" w:hAnsi="黑体"/>
                <w:bCs/>
                <w:szCs w:val="36"/>
              </w:rPr>
              <w:t>21</w:t>
            </w:r>
            <w:r w:rsidR="00792503">
              <w:rPr>
                <w:rFonts w:ascii="黑体" w:hAnsi="黑体" w:hint="eastAsia"/>
                <w:bCs/>
                <w:szCs w:val="36"/>
              </w:rPr>
              <w:t>年</w:t>
            </w:r>
            <w:r>
              <w:rPr>
                <w:rFonts w:ascii="黑体" w:hAnsi="黑体" w:hint="eastAsia"/>
                <w:bCs/>
                <w:szCs w:val="36"/>
              </w:rPr>
              <w:t>0</w:t>
            </w:r>
            <w:r w:rsidR="00EB6604">
              <w:rPr>
                <w:rFonts w:ascii="黑体" w:hAnsi="黑体"/>
                <w:bCs/>
                <w:szCs w:val="36"/>
              </w:rPr>
              <w:t>5</w:t>
            </w:r>
            <w:r w:rsidR="00792503">
              <w:rPr>
                <w:rFonts w:ascii="黑体" w:hAnsi="黑体" w:hint="eastAsia"/>
                <w:bCs/>
                <w:szCs w:val="36"/>
              </w:rPr>
              <w:t>月X日</w:t>
            </w:r>
          </w:p>
        </w:tc>
      </w:tr>
    </w:tbl>
    <w:p w14:paraId="4FCD8057" w14:textId="77777777" w:rsidR="00DA0EF9" w:rsidRDefault="00DA0EF9">
      <w:pPr>
        <w:sectPr w:rsidR="00DA0EF9" w:rsidSect="00E33ED1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9C16120" w14:textId="77777777" w:rsidR="003241E7" w:rsidRDefault="003241E7" w:rsidP="003241E7">
      <w:pPr>
        <w:pStyle w:val="a3"/>
      </w:pPr>
      <w:r>
        <w:rPr>
          <w:rFonts w:hint="eastAsia"/>
        </w:rPr>
        <w:lastRenderedPageBreak/>
        <w:t>版</w:t>
      </w:r>
      <w:r>
        <w:rPr>
          <w:rFonts w:hint="eastAsia"/>
        </w:rPr>
        <w:t xml:space="preserve">  </w:t>
      </w:r>
      <w:r>
        <w:rPr>
          <w:rFonts w:hint="eastAsia"/>
        </w:rPr>
        <w:t>本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3564"/>
        <w:gridCol w:w="1275"/>
        <w:gridCol w:w="1418"/>
        <w:gridCol w:w="1218"/>
      </w:tblGrid>
      <w:tr w:rsidR="00E20514" w14:paraId="6B3919AA" w14:textId="77777777" w:rsidTr="00E1707F">
        <w:tc>
          <w:tcPr>
            <w:tcW w:w="8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B7C219" w14:textId="77777777" w:rsidR="00E20514" w:rsidRDefault="00E20514" w:rsidP="00880F24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9DF8C5" w14:textId="77777777" w:rsidR="00E20514" w:rsidRDefault="00E20514" w:rsidP="00880F24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55D868A" w14:textId="77777777" w:rsidR="00E20514" w:rsidRDefault="00E20514" w:rsidP="00880F24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FFF4853" w14:textId="77777777" w:rsidR="00E20514" w:rsidRDefault="00E20514" w:rsidP="00880F24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F86A371" w14:textId="77777777" w:rsidR="00E20514" w:rsidRDefault="00E20514" w:rsidP="00880F2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20514" w14:paraId="48AD74CA" w14:textId="77777777" w:rsidTr="00E1707F">
        <w:tc>
          <w:tcPr>
            <w:tcW w:w="83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89A7317" w14:textId="77777777" w:rsidR="00E20514" w:rsidRDefault="00E20514" w:rsidP="00880F24">
            <w:pPr>
              <w:jc w:val="center"/>
            </w:pPr>
          </w:p>
        </w:tc>
        <w:tc>
          <w:tcPr>
            <w:tcW w:w="356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83DF53A" w14:textId="77777777" w:rsidR="00E20514" w:rsidRDefault="00E20514" w:rsidP="00880F24">
            <w:pPr>
              <w:jc w:val="left"/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</w:tcBorders>
          </w:tcPr>
          <w:p w14:paraId="6BF56A90" w14:textId="77777777" w:rsidR="00E20514" w:rsidRDefault="00E20514" w:rsidP="00880F24">
            <w:pPr>
              <w:jc w:val="left"/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14:paraId="410614DE" w14:textId="77777777" w:rsidR="00E20514" w:rsidRDefault="00E20514" w:rsidP="00880F24">
            <w:pPr>
              <w:jc w:val="left"/>
            </w:pP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</w:tcBorders>
          </w:tcPr>
          <w:p w14:paraId="215B5A8C" w14:textId="77777777" w:rsidR="00E20514" w:rsidRDefault="00E20514" w:rsidP="00880F24">
            <w:pPr>
              <w:jc w:val="left"/>
            </w:pPr>
          </w:p>
        </w:tc>
      </w:tr>
      <w:tr w:rsidR="00E20514" w14:paraId="78D63ACF" w14:textId="77777777" w:rsidTr="00E1707F">
        <w:tc>
          <w:tcPr>
            <w:tcW w:w="83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66519C" w14:textId="77777777" w:rsidR="00E20514" w:rsidRDefault="00E20514" w:rsidP="00880F24">
            <w:pPr>
              <w:jc w:val="center"/>
            </w:pPr>
          </w:p>
        </w:tc>
        <w:tc>
          <w:tcPr>
            <w:tcW w:w="356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559A8D" w14:textId="77777777" w:rsidR="00E20514" w:rsidRDefault="00E20514" w:rsidP="00880F24">
            <w:pPr>
              <w:jc w:val="left"/>
            </w:pP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</w:tcBorders>
          </w:tcPr>
          <w:p w14:paraId="2816D4A3" w14:textId="77777777" w:rsidR="00E20514" w:rsidRDefault="00E20514" w:rsidP="00880F24">
            <w:pPr>
              <w:jc w:val="left"/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</w:tcPr>
          <w:p w14:paraId="0EE83AA6" w14:textId="77777777" w:rsidR="00E20514" w:rsidRDefault="00E20514" w:rsidP="00880F24">
            <w:pPr>
              <w:jc w:val="left"/>
            </w:pPr>
          </w:p>
        </w:tc>
        <w:tc>
          <w:tcPr>
            <w:tcW w:w="1218" w:type="dxa"/>
            <w:tcBorders>
              <w:left w:val="single" w:sz="12" w:space="0" w:color="auto"/>
              <w:bottom w:val="single" w:sz="12" w:space="0" w:color="auto"/>
            </w:tcBorders>
          </w:tcPr>
          <w:p w14:paraId="7E1EA614" w14:textId="77777777" w:rsidR="00E20514" w:rsidRDefault="00E20514" w:rsidP="00880F24">
            <w:pPr>
              <w:jc w:val="left"/>
            </w:pPr>
          </w:p>
        </w:tc>
      </w:tr>
    </w:tbl>
    <w:p w14:paraId="4D9B069E" w14:textId="77777777" w:rsidR="002C51DA" w:rsidRDefault="002C51DA" w:rsidP="003C0742">
      <w:pPr>
        <w:pStyle w:val="a3"/>
      </w:pPr>
    </w:p>
    <w:p w14:paraId="4F59B922" w14:textId="77777777" w:rsidR="002C51DA" w:rsidRDefault="002C51DA" w:rsidP="003C0742">
      <w:pPr>
        <w:pStyle w:val="a3"/>
      </w:pPr>
      <w:r>
        <w:br w:type="page"/>
      </w:r>
    </w:p>
    <w:p w14:paraId="4020301B" w14:textId="77777777" w:rsidR="00AE6152" w:rsidRDefault="003C0742" w:rsidP="003C0742">
      <w:pPr>
        <w:pStyle w:val="a3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2DE26516" w14:textId="77777777" w:rsidR="00663D7E" w:rsidRDefault="00AD5E2E">
      <w:pPr>
        <w:pStyle w:val="TOC1"/>
        <w:tabs>
          <w:tab w:val="right" w:leader="dot" w:pos="8296"/>
        </w:tabs>
        <w:spacing w:before="156" w:after="156"/>
        <w:rPr>
          <w:rFonts w:asciiTheme="minorHAnsi" w:eastAsiaTheme="minorEastAsia" w:hAnsiTheme="minorHAnsi"/>
          <w:b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95673485" w:history="1">
        <w:r w:rsidR="00663D7E" w:rsidRPr="005B4142">
          <w:rPr>
            <w:rStyle w:val="Hyperlink"/>
            <w:noProof/>
          </w:rPr>
          <w:t xml:space="preserve">1 </w:t>
        </w:r>
        <w:r w:rsidR="00663D7E" w:rsidRPr="005B4142">
          <w:rPr>
            <w:rStyle w:val="Hyperlink"/>
            <w:noProof/>
          </w:rPr>
          <w:t>一级标题</w:t>
        </w:r>
        <w:r w:rsidR="00663D7E">
          <w:rPr>
            <w:noProof/>
            <w:webHidden/>
          </w:rPr>
          <w:tab/>
        </w:r>
        <w:r w:rsidR="00663D7E">
          <w:rPr>
            <w:noProof/>
            <w:webHidden/>
          </w:rPr>
          <w:fldChar w:fldCharType="begin"/>
        </w:r>
        <w:r w:rsidR="00663D7E">
          <w:rPr>
            <w:noProof/>
            <w:webHidden/>
          </w:rPr>
          <w:instrText xml:space="preserve"> PAGEREF _Toc495673485 \h </w:instrText>
        </w:r>
        <w:r w:rsidR="00663D7E">
          <w:rPr>
            <w:noProof/>
            <w:webHidden/>
          </w:rPr>
        </w:r>
        <w:r w:rsidR="00663D7E">
          <w:rPr>
            <w:noProof/>
            <w:webHidden/>
          </w:rPr>
          <w:fldChar w:fldCharType="separate"/>
        </w:r>
        <w:r w:rsidR="00663D7E">
          <w:rPr>
            <w:noProof/>
            <w:webHidden/>
          </w:rPr>
          <w:t>1</w:t>
        </w:r>
        <w:r w:rsidR="00663D7E">
          <w:rPr>
            <w:noProof/>
            <w:webHidden/>
          </w:rPr>
          <w:fldChar w:fldCharType="end"/>
        </w:r>
      </w:hyperlink>
    </w:p>
    <w:p w14:paraId="614CB855" w14:textId="77777777" w:rsidR="00663D7E" w:rsidRDefault="00846F50">
      <w:pPr>
        <w:pStyle w:val="TOC2"/>
        <w:ind w:left="420"/>
        <w:rPr>
          <w:rFonts w:asciiTheme="minorHAnsi" w:eastAsiaTheme="minorEastAsia" w:hAnsiTheme="minorHAnsi"/>
          <w:noProof/>
          <w:sz w:val="21"/>
          <w:szCs w:val="22"/>
        </w:rPr>
      </w:pPr>
      <w:hyperlink w:anchor="_Toc495673486" w:history="1">
        <w:r w:rsidR="00663D7E" w:rsidRPr="005B4142">
          <w:rPr>
            <w:rStyle w:val="Hyperlink"/>
            <w:noProof/>
          </w:rPr>
          <w:t xml:space="preserve">1.1 </w:t>
        </w:r>
        <w:r w:rsidR="00663D7E" w:rsidRPr="005B4142">
          <w:rPr>
            <w:rStyle w:val="Hyperlink"/>
            <w:noProof/>
          </w:rPr>
          <w:t>二级标题</w:t>
        </w:r>
        <w:r w:rsidR="00663D7E">
          <w:rPr>
            <w:noProof/>
            <w:webHidden/>
          </w:rPr>
          <w:tab/>
        </w:r>
        <w:r w:rsidR="00663D7E">
          <w:rPr>
            <w:noProof/>
            <w:webHidden/>
          </w:rPr>
          <w:fldChar w:fldCharType="begin"/>
        </w:r>
        <w:r w:rsidR="00663D7E">
          <w:rPr>
            <w:noProof/>
            <w:webHidden/>
          </w:rPr>
          <w:instrText xml:space="preserve"> PAGEREF _Toc495673486 \h </w:instrText>
        </w:r>
        <w:r w:rsidR="00663D7E">
          <w:rPr>
            <w:noProof/>
            <w:webHidden/>
          </w:rPr>
        </w:r>
        <w:r w:rsidR="00663D7E">
          <w:rPr>
            <w:noProof/>
            <w:webHidden/>
          </w:rPr>
          <w:fldChar w:fldCharType="separate"/>
        </w:r>
        <w:r w:rsidR="00663D7E">
          <w:rPr>
            <w:noProof/>
            <w:webHidden/>
          </w:rPr>
          <w:t>1</w:t>
        </w:r>
        <w:r w:rsidR="00663D7E">
          <w:rPr>
            <w:noProof/>
            <w:webHidden/>
          </w:rPr>
          <w:fldChar w:fldCharType="end"/>
        </w:r>
      </w:hyperlink>
    </w:p>
    <w:p w14:paraId="57488FAF" w14:textId="77777777" w:rsidR="00663D7E" w:rsidRDefault="00846F50">
      <w:pPr>
        <w:pStyle w:val="TOC3"/>
        <w:ind w:left="840"/>
        <w:rPr>
          <w:rFonts w:asciiTheme="minorHAnsi" w:eastAsiaTheme="minorEastAsia" w:hAnsiTheme="minorHAnsi"/>
          <w:noProof/>
          <w:sz w:val="21"/>
          <w:szCs w:val="22"/>
        </w:rPr>
      </w:pPr>
      <w:hyperlink w:anchor="_Toc495673487" w:history="1">
        <w:r w:rsidR="00663D7E" w:rsidRPr="005B4142">
          <w:rPr>
            <w:rStyle w:val="Hyperlink"/>
            <w:noProof/>
          </w:rPr>
          <w:t xml:space="preserve">1.1.1 </w:t>
        </w:r>
        <w:r w:rsidR="00663D7E" w:rsidRPr="005B4142">
          <w:rPr>
            <w:rStyle w:val="Hyperlink"/>
            <w:noProof/>
          </w:rPr>
          <w:t>三级标题</w:t>
        </w:r>
        <w:r w:rsidR="00663D7E">
          <w:rPr>
            <w:noProof/>
            <w:webHidden/>
          </w:rPr>
          <w:tab/>
        </w:r>
        <w:r w:rsidR="00663D7E">
          <w:rPr>
            <w:noProof/>
            <w:webHidden/>
          </w:rPr>
          <w:fldChar w:fldCharType="begin"/>
        </w:r>
        <w:r w:rsidR="00663D7E">
          <w:rPr>
            <w:noProof/>
            <w:webHidden/>
          </w:rPr>
          <w:instrText xml:space="preserve"> PAGEREF _Toc495673487 \h </w:instrText>
        </w:r>
        <w:r w:rsidR="00663D7E">
          <w:rPr>
            <w:noProof/>
            <w:webHidden/>
          </w:rPr>
        </w:r>
        <w:r w:rsidR="00663D7E">
          <w:rPr>
            <w:noProof/>
            <w:webHidden/>
          </w:rPr>
          <w:fldChar w:fldCharType="separate"/>
        </w:r>
        <w:r w:rsidR="00663D7E">
          <w:rPr>
            <w:noProof/>
            <w:webHidden/>
          </w:rPr>
          <w:t>1</w:t>
        </w:r>
        <w:r w:rsidR="00663D7E">
          <w:rPr>
            <w:noProof/>
            <w:webHidden/>
          </w:rPr>
          <w:fldChar w:fldCharType="end"/>
        </w:r>
      </w:hyperlink>
    </w:p>
    <w:p w14:paraId="15BD219D" w14:textId="77777777" w:rsidR="00D91F77" w:rsidRDefault="00AD5E2E" w:rsidP="004432A7">
      <w:r>
        <w:fldChar w:fldCharType="end"/>
      </w:r>
    </w:p>
    <w:p w14:paraId="13BF533D" w14:textId="77777777" w:rsidR="000A661C" w:rsidRDefault="000A661C" w:rsidP="004432A7">
      <w:pPr>
        <w:sectPr w:rsidR="000A661C" w:rsidSect="003D1F74">
          <w:headerReference w:type="even" r:id="rId11"/>
          <w:headerReference w:type="default" r:id="rId12"/>
          <w:head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2DE8FE6A" w14:textId="77777777" w:rsidR="00613B1B" w:rsidRDefault="00613B1B" w:rsidP="00613B1B">
      <w:pPr>
        <w:pStyle w:val="Heading1"/>
        <w:spacing w:before="312" w:after="312"/>
      </w:pPr>
      <w:bookmarkStart w:id="0" w:name="_Toc395631573"/>
      <w:bookmarkStart w:id="1" w:name="_Toc495673485"/>
      <w:r>
        <w:rPr>
          <w:rFonts w:hint="eastAsia"/>
        </w:rPr>
        <w:lastRenderedPageBreak/>
        <w:t>一级标题</w:t>
      </w:r>
      <w:bookmarkEnd w:id="0"/>
      <w:bookmarkEnd w:id="1"/>
    </w:p>
    <w:p w14:paraId="5E74E546" w14:textId="77777777" w:rsidR="00613B1B" w:rsidRPr="00AA7D3A" w:rsidRDefault="00613B1B" w:rsidP="00613B1B">
      <w:pPr>
        <w:pStyle w:val="BodyTextFirstIndent"/>
        <w:ind w:firstLine="420"/>
      </w:pPr>
    </w:p>
    <w:p w14:paraId="458C942F" w14:textId="77777777" w:rsidR="00613B1B" w:rsidRDefault="00613B1B" w:rsidP="00613B1B">
      <w:pPr>
        <w:pStyle w:val="Heading2"/>
        <w:spacing w:before="156" w:after="156"/>
      </w:pPr>
      <w:bookmarkStart w:id="2" w:name="_Toc395631574"/>
      <w:bookmarkStart w:id="3" w:name="_Toc495673486"/>
      <w:r>
        <w:rPr>
          <w:rFonts w:hint="eastAsia"/>
        </w:rPr>
        <w:t>二级标题</w:t>
      </w:r>
      <w:bookmarkEnd w:id="2"/>
      <w:bookmarkEnd w:id="3"/>
    </w:p>
    <w:p w14:paraId="3D1D9C2D" w14:textId="77777777" w:rsidR="00613B1B" w:rsidRPr="00856D4F" w:rsidRDefault="00613B1B" w:rsidP="00EC02B8">
      <w:pPr>
        <w:pStyle w:val="a5"/>
      </w:pPr>
    </w:p>
    <w:p w14:paraId="33FD40AB" w14:textId="77777777" w:rsidR="00613B1B" w:rsidRDefault="00613B1B" w:rsidP="00613B1B">
      <w:pPr>
        <w:pStyle w:val="Heading3"/>
        <w:spacing w:before="156" w:after="156"/>
      </w:pPr>
      <w:bookmarkStart w:id="4" w:name="_Toc395631575"/>
      <w:bookmarkStart w:id="5" w:name="_Toc495673487"/>
      <w:r>
        <w:rPr>
          <w:rFonts w:hint="eastAsia"/>
        </w:rPr>
        <w:t>三级标题</w:t>
      </w:r>
      <w:bookmarkEnd w:id="4"/>
      <w:bookmarkEnd w:id="5"/>
    </w:p>
    <w:p w14:paraId="15A69D31" w14:textId="77777777" w:rsidR="00613B1B" w:rsidRDefault="00613B1B" w:rsidP="00613B1B">
      <w:pPr>
        <w:pStyle w:val="BodyTextFirstIndent"/>
        <w:ind w:firstLine="420"/>
      </w:pPr>
    </w:p>
    <w:p w14:paraId="33E915B4" w14:textId="77777777" w:rsidR="00613B1B" w:rsidRDefault="00613B1B" w:rsidP="00613B1B">
      <w:pPr>
        <w:pStyle w:val="Heading4"/>
      </w:pPr>
      <w:r>
        <w:rPr>
          <w:rFonts w:hint="eastAsia"/>
        </w:rPr>
        <w:t>四级标题</w:t>
      </w:r>
    </w:p>
    <w:p w14:paraId="0FF25703" w14:textId="77777777" w:rsidR="00613B1B" w:rsidRDefault="00613B1B" w:rsidP="00613B1B">
      <w:pPr>
        <w:pStyle w:val="BodyTextFirstIndent"/>
        <w:ind w:firstLine="420"/>
      </w:pPr>
    </w:p>
    <w:p w14:paraId="5F00BF8A" w14:textId="77777777" w:rsidR="0014761A" w:rsidRDefault="0014761A" w:rsidP="0014761A">
      <w:pPr>
        <w:pStyle w:val="a5"/>
        <w:keepNext/>
      </w:pPr>
      <w:r>
        <w:rPr>
          <w:noProof/>
        </w:rPr>
        <w:drawing>
          <wp:inline distT="0" distB="0" distL="0" distR="0" wp14:anchorId="3465B262" wp14:editId="3C7927FA">
            <wp:extent cx="3119755" cy="2033905"/>
            <wp:effectExtent l="0" t="0" r="4445" b="4445"/>
            <wp:docPr id="2" name="图片 2" descr="C:\Users\HuJun.hujun-pc\Pictures\Saved Pictures\52y58PIC3BH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Jun.hujun-pc\Pictures\Saved Pictures\52y58PIC3BH_102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0CD7" w14:textId="77777777" w:rsidR="0014761A" w:rsidRPr="008455CB" w:rsidRDefault="0014761A" w:rsidP="0014761A">
      <w:pPr>
        <w:pStyle w:val="Caption"/>
      </w:pPr>
      <w:bookmarkStart w:id="6" w:name="_Toc477445645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3D7E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示例图片</w:t>
      </w:r>
      <w:bookmarkEnd w:id="6"/>
    </w:p>
    <w:p w14:paraId="1B1669AD" w14:textId="77777777" w:rsidR="00D91F77" w:rsidRDefault="00D91F77" w:rsidP="0014761A">
      <w:pPr>
        <w:pStyle w:val="a5"/>
      </w:pPr>
    </w:p>
    <w:p w14:paraId="45E0D5F5" w14:textId="77777777" w:rsidR="002D3D0E" w:rsidRDefault="002D3D0E" w:rsidP="002D3D0E">
      <w:pPr>
        <w:pStyle w:val="Caption"/>
        <w:keepNext/>
      </w:pPr>
      <w:bookmarkStart w:id="7" w:name="_Toc477445646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3D7E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表标题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D3D0E" w14:paraId="31507B3D" w14:textId="77777777" w:rsidTr="00880F24">
        <w:tc>
          <w:tcPr>
            <w:tcW w:w="4261" w:type="dxa"/>
          </w:tcPr>
          <w:p w14:paraId="5D7CF61D" w14:textId="77777777" w:rsidR="002D3D0E" w:rsidRPr="00813333" w:rsidRDefault="002D3D0E" w:rsidP="00880F24">
            <w:pPr>
              <w:pStyle w:val="a5"/>
              <w:rPr>
                <w:b/>
              </w:rPr>
            </w:pPr>
          </w:p>
        </w:tc>
        <w:tc>
          <w:tcPr>
            <w:tcW w:w="4261" w:type="dxa"/>
          </w:tcPr>
          <w:p w14:paraId="1DFA95C5" w14:textId="77777777" w:rsidR="002D3D0E" w:rsidRPr="00813333" w:rsidRDefault="002D3D0E" w:rsidP="00880F24">
            <w:pPr>
              <w:pStyle w:val="a5"/>
              <w:rPr>
                <w:b/>
              </w:rPr>
            </w:pPr>
          </w:p>
        </w:tc>
      </w:tr>
      <w:tr w:rsidR="002D3D0E" w14:paraId="03375FA5" w14:textId="77777777" w:rsidTr="00880F24">
        <w:tc>
          <w:tcPr>
            <w:tcW w:w="4261" w:type="dxa"/>
          </w:tcPr>
          <w:p w14:paraId="77949060" w14:textId="77777777" w:rsidR="002D3D0E" w:rsidRDefault="002D3D0E" w:rsidP="00880F24">
            <w:pPr>
              <w:pStyle w:val="a5"/>
            </w:pPr>
          </w:p>
        </w:tc>
        <w:tc>
          <w:tcPr>
            <w:tcW w:w="4261" w:type="dxa"/>
          </w:tcPr>
          <w:p w14:paraId="19739C14" w14:textId="77777777" w:rsidR="002D3D0E" w:rsidRDefault="002D3D0E" w:rsidP="00880F24">
            <w:pPr>
              <w:pStyle w:val="a5"/>
            </w:pPr>
          </w:p>
        </w:tc>
      </w:tr>
      <w:tr w:rsidR="002D3D0E" w14:paraId="4E745EBF" w14:textId="77777777" w:rsidTr="00880F24">
        <w:tc>
          <w:tcPr>
            <w:tcW w:w="4261" w:type="dxa"/>
          </w:tcPr>
          <w:p w14:paraId="7E5CEF24" w14:textId="77777777" w:rsidR="002D3D0E" w:rsidRDefault="002D3D0E" w:rsidP="00880F24">
            <w:pPr>
              <w:pStyle w:val="a5"/>
            </w:pPr>
          </w:p>
        </w:tc>
        <w:tc>
          <w:tcPr>
            <w:tcW w:w="4261" w:type="dxa"/>
          </w:tcPr>
          <w:p w14:paraId="4E4F2CBE" w14:textId="77777777" w:rsidR="002D3D0E" w:rsidRDefault="002D3D0E" w:rsidP="00880F24">
            <w:pPr>
              <w:pStyle w:val="a5"/>
            </w:pPr>
          </w:p>
        </w:tc>
      </w:tr>
      <w:tr w:rsidR="002D3D0E" w14:paraId="5368D8E7" w14:textId="77777777" w:rsidTr="00880F24">
        <w:tc>
          <w:tcPr>
            <w:tcW w:w="4261" w:type="dxa"/>
          </w:tcPr>
          <w:p w14:paraId="6163AA8A" w14:textId="77777777" w:rsidR="002D3D0E" w:rsidRPr="00AA282F" w:rsidRDefault="002D3D0E" w:rsidP="00880F24">
            <w:pPr>
              <w:pStyle w:val="a5"/>
            </w:pPr>
          </w:p>
        </w:tc>
        <w:tc>
          <w:tcPr>
            <w:tcW w:w="4261" w:type="dxa"/>
          </w:tcPr>
          <w:p w14:paraId="47925237" w14:textId="77777777" w:rsidR="002D3D0E" w:rsidRDefault="002D3D0E" w:rsidP="00880F24">
            <w:pPr>
              <w:pStyle w:val="a5"/>
            </w:pPr>
          </w:p>
        </w:tc>
      </w:tr>
      <w:tr w:rsidR="002D3D0E" w14:paraId="57426CB9" w14:textId="77777777" w:rsidTr="00880F24">
        <w:tc>
          <w:tcPr>
            <w:tcW w:w="4261" w:type="dxa"/>
          </w:tcPr>
          <w:p w14:paraId="7855F659" w14:textId="77777777" w:rsidR="002D3D0E" w:rsidRDefault="002D3D0E" w:rsidP="00880F24">
            <w:pPr>
              <w:pStyle w:val="a5"/>
            </w:pPr>
          </w:p>
        </w:tc>
        <w:tc>
          <w:tcPr>
            <w:tcW w:w="4261" w:type="dxa"/>
          </w:tcPr>
          <w:p w14:paraId="14D8ABC5" w14:textId="77777777" w:rsidR="002D3D0E" w:rsidRDefault="002D3D0E" w:rsidP="00880F24">
            <w:pPr>
              <w:pStyle w:val="a5"/>
            </w:pPr>
          </w:p>
        </w:tc>
      </w:tr>
      <w:tr w:rsidR="002D3D0E" w14:paraId="029903C8" w14:textId="77777777" w:rsidTr="00880F24">
        <w:tc>
          <w:tcPr>
            <w:tcW w:w="4261" w:type="dxa"/>
          </w:tcPr>
          <w:p w14:paraId="2A51CBFA" w14:textId="77777777" w:rsidR="002D3D0E" w:rsidRDefault="002D3D0E" w:rsidP="00880F24">
            <w:pPr>
              <w:pStyle w:val="a5"/>
            </w:pPr>
          </w:p>
        </w:tc>
        <w:tc>
          <w:tcPr>
            <w:tcW w:w="4261" w:type="dxa"/>
          </w:tcPr>
          <w:p w14:paraId="1F0AF656" w14:textId="77777777" w:rsidR="002D3D0E" w:rsidRDefault="002D3D0E" w:rsidP="00880F24">
            <w:pPr>
              <w:pStyle w:val="a5"/>
            </w:pPr>
          </w:p>
        </w:tc>
      </w:tr>
    </w:tbl>
    <w:p w14:paraId="4332CE85" w14:textId="77777777" w:rsidR="002D3D0E" w:rsidRPr="002D3D0E" w:rsidRDefault="002D3D0E" w:rsidP="002D3D0E">
      <w:pPr>
        <w:pStyle w:val="BodyTextFirstIndent"/>
        <w:ind w:firstLine="420"/>
      </w:pPr>
    </w:p>
    <w:sectPr w:rsidR="002D3D0E" w:rsidRPr="002D3D0E" w:rsidSect="0007398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043C" w14:textId="77777777" w:rsidR="00846F50" w:rsidRDefault="00846F50" w:rsidP="00AE0C62">
      <w:r>
        <w:separator/>
      </w:r>
    </w:p>
    <w:p w14:paraId="0F173A41" w14:textId="77777777" w:rsidR="00846F50" w:rsidRDefault="00846F50"/>
  </w:endnote>
  <w:endnote w:type="continuationSeparator" w:id="0">
    <w:p w14:paraId="0FC35039" w14:textId="77777777" w:rsidR="00846F50" w:rsidRDefault="00846F50" w:rsidP="00AE0C62">
      <w:r>
        <w:continuationSeparator/>
      </w:r>
    </w:p>
    <w:p w14:paraId="52E95EBE" w14:textId="77777777" w:rsidR="00846F50" w:rsidRDefault="00846F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87E86" w14:textId="77777777" w:rsidR="00846F50" w:rsidRDefault="00846F50" w:rsidP="00AE0C62">
      <w:r>
        <w:separator/>
      </w:r>
    </w:p>
    <w:p w14:paraId="7CBA9E56" w14:textId="77777777" w:rsidR="00846F50" w:rsidRDefault="00846F50"/>
  </w:footnote>
  <w:footnote w:type="continuationSeparator" w:id="0">
    <w:p w14:paraId="62830AD0" w14:textId="77777777" w:rsidR="00846F50" w:rsidRDefault="00846F50" w:rsidP="00AE0C62">
      <w:r>
        <w:continuationSeparator/>
      </w:r>
    </w:p>
    <w:p w14:paraId="5842ADEB" w14:textId="77777777" w:rsidR="00846F50" w:rsidRDefault="00846F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6419" w14:textId="3BCFE104" w:rsidR="00C171B0" w:rsidRDefault="00C17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8C0D" w14:textId="30F836F6" w:rsidR="00C515E4" w:rsidRPr="002A4C11" w:rsidRDefault="00C515E4" w:rsidP="00C515E4">
    <w:pPr>
      <w:pStyle w:val="Header"/>
    </w:pPr>
    <w:r>
      <w:rPr>
        <w:noProof/>
        <w:sz w:val="18"/>
      </w:rPr>
      <w:drawing>
        <wp:anchor distT="0" distB="0" distL="114300" distR="114300" simplePos="0" relativeHeight="251662848" behindDoc="1" locked="0" layoutInCell="1" allowOverlap="1" wp14:anchorId="6B83D627" wp14:editId="3BBB8044">
          <wp:simplePos x="0" y="0"/>
          <wp:positionH relativeFrom="column">
            <wp:posOffset>-228600</wp:posOffset>
          </wp:positionH>
          <wp:positionV relativeFrom="paragraph">
            <wp:posOffset>-367030</wp:posOffset>
          </wp:positionV>
          <wp:extent cx="1497330" cy="720725"/>
          <wp:effectExtent l="0" t="0" r="7620" b="317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720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4C11">
      <w:rPr>
        <w:rFonts w:hint="eastAsia"/>
      </w:rPr>
      <w:t>产品型号</w:t>
    </w:r>
    <w:r w:rsidRPr="002A4C11">
      <w:rPr>
        <w:rFonts w:hint="eastAsia"/>
      </w:rPr>
      <w:t>+</w:t>
    </w:r>
    <w:r w:rsidRPr="002A4C11">
      <w:rPr>
        <w:rFonts w:hint="eastAsia"/>
      </w:rPr>
      <w:t>设计文件名称</w:t>
    </w:r>
  </w:p>
  <w:p w14:paraId="476CBCB8" w14:textId="77777777" w:rsidR="00970725" w:rsidRDefault="00C515E4" w:rsidP="00C515E4">
    <w:pPr>
      <w:pStyle w:val="Header"/>
      <w:jc w:val="right"/>
    </w:pPr>
    <w:r w:rsidRPr="002A4C11">
      <w:rPr>
        <w:rFonts w:hint="eastAsia"/>
        <w:lang w:val="zh-CN"/>
      </w:rPr>
      <w:t>版本号：</w:t>
    </w:r>
    <w:r>
      <w:rPr>
        <w:rFonts w:hint="eastAsia"/>
      </w:rPr>
      <w:t>*****</w:t>
    </w:r>
    <w:r>
      <w:rPr>
        <w:rFonts w:hint="eastAsia"/>
        <w:color w:val="FF0000"/>
        <w:lang w:val="zh-CN"/>
      </w:rPr>
      <w:t xml:space="preserve">     </w:t>
    </w:r>
    <w:r w:rsidRPr="002A4C11">
      <w:rPr>
        <w:rFonts w:hint="eastAsia"/>
      </w:rPr>
      <w:t>第</w:t>
    </w:r>
    <w:r w:rsidRPr="002A4C11">
      <w:rPr>
        <w:rFonts w:hint="eastAsia"/>
      </w:rPr>
      <w:t xml:space="preserve"> </w:t>
    </w:r>
    <w:r w:rsidRPr="002A4C11">
      <w:fldChar w:fldCharType="begin"/>
    </w:r>
    <w:r w:rsidRPr="002A4C11">
      <w:instrText xml:space="preserve"> </w:instrText>
    </w:r>
    <w:r w:rsidRPr="002A4C11">
      <w:rPr>
        <w:rFonts w:hint="eastAsia"/>
      </w:rPr>
      <w:instrText>PAGE   \* MERGEFORMAT</w:instrText>
    </w:r>
    <w:r w:rsidRPr="002A4C11">
      <w:instrText xml:space="preserve"> </w:instrText>
    </w:r>
    <w:r w:rsidRPr="002A4C11">
      <w:fldChar w:fldCharType="separate"/>
    </w:r>
    <w:r w:rsidR="009100F9">
      <w:rPr>
        <w:noProof/>
      </w:rPr>
      <w:t>II</w:t>
    </w:r>
    <w:r w:rsidRPr="002A4C11">
      <w:fldChar w:fldCharType="end"/>
    </w:r>
    <w:r w:rsidRPr="002A4C11">
      <w:rPr>
        <w:rFonts w:hint="eastAsia"/>
      </w:rPr>
      <w:t xml:space="preserve"> </w:t>
    </w:r>
    <w:r w:rsidRPr="002A4C11">
      <w:rPr>
        <w:rFonts w:hint="eastAsia"/>
      </w:rPr>
      <w:t>页</w:t>
    </w:r>
    <w:r w:rsidRPr="002A4C11">
      <w:rPr>
        <w:rFonts w:hint="eastAsia"/>
      </w:rPr>
      <w:t xml:space="preserve">   </w:t>
    </w:r>
    <w:r w:rsidRPr="002A4C11">
      <w:rPr>
        <w:rFonts w:hint="eastAsia"/>
      </w:rPr>
      <w:t>共</w:t>
    </w:r>
    <w:r w:rsidRPr="002A4C11">
      <w:rPr>
        <w:rFonts w:hint="eastAsia"/>
      </w:rPr>
      <w:t xml:space="preserve"> </w:t>
    </w:r>
    <w:r w:rsidR="00846F50">
      <w:fldChar w:fldCharType="begin"/>
    </w:r>
    <w:r w:rsidR="00846F50">
      <w:instrText xml:space="preserve"> NUMPAGES   \* MERGEFORMAT </w:instrText>
    </w:r>
    <w:r w:rsidR="00846F50">
      <w:fldChar w:fldCharType="separate"/>
    </w:r>
    <w:r w:rsidR="009100F9">
      <w:rPr>
        <w:noProof/>
      </w:rPr>
      <w:t>4</w:t>
    </w:r>
    <w:r w:rsidR="00846F50">
      <w:rPr>
        <w:noProof/>
      </w:rPr>
      <w:fldChar w:fldCharType="end"/>
    </w:r>
    <w:r w:rsidRPr="002A4C11">
      <w:rPr>
        <w:rFonts w:hint="eastAsia"/>
      </w:rPr>
      <w:t xml:space="preserve"> </w:t>
    </w:r>
    <w:r w:rsidRPr="002A4C11">
      <w:rPr>
        <w:rFonts w:hint="eastAsia"/>
      </w:rPr>
      <w:t>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67EF" w14:textId="77777777" w:rsidR="00C171B0" w:rsidRDefault="00C171B0" w:rsidP="00E33ED1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8BDE" w14:textId="59C9A707" w:rsidR="00C171B0" w:rsidRDefault="00C171B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CC7BD" w14:textId="2819A71D" w:rsidR="009100F9" w:rsidRDefault="009100F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46900" w14:textId="3D615369" w:rsidR="009121E3" w:rsidRPr="002A4C11" w:rsidRDefault="009121E3" w:rsidP="009121E3">
    <w:pPr>
      <w:pStyle w:val="Header"/>
    </w:pPr>
    <w:r w:rsidRPr="002A4C11">
      <w:rPr>
        <w:rFonts w:hint="eastAsia"/>
      </w:rPr>
      <w:t>文件名称</w:t>
    </w:r>
  </w:p>
  <w:p w14:paraId="2DACD2B5" w14:textId="77777777" w:rsidR="00C171B0" w:rsidRDefault="009121E3" w:rsidP="009121E3">
    <w:pPr>
      <w:pStyle w:val="Header"/>
      <w:jc w:val="right"/>
    </w:pPr>
    <w:r w:rsidRPr="002A4C11">
      <w:rPr>
        <w:rFonts w:hint="eastAsia"/>
        <w:lang w:val="zh-CN"/>
      </w:rPr>
      <w:t>版本号：</w:t>
    </w:r>
    <w:r>
      <w:rPr>
        <w:rFonts w:hint="eastAsia"/>
      </w:rPr>
      <w:t>*****</w:t>
    </w:r>
    <w:r>
      <w:rPr>
        <w:rFonts w:hint="eastAsia"/>
        <w:color w:val="FF0000"/>
        <w:lang w:val="zh-CN"/>
      </w:rPr>
      <w:t xml:space="preserve">     </w:t>
    </w:r>
    <w:r w:rsidRPr="002A4C11">
      <w:rPr>
        <w:rFonts w:hint="eastAsia"/>
      </w:rPr>
      <w:t>第</w:t>
    </w:r>
    <w:r w:rsidRPr="002A4C11">
      <w:rPr>
        <w:rFonts w:hint="eastAsia"/>
      </w:rPr>
      <w:t xml:space="preserve"> </w:t>
    </w:r>
    <w:r w:rsidRPr="002A4C11">
      <w:fldChar w:fldCharType="begin"/>
    </w:r>
    <w:r w:rsidRPr="002A4C11">
      <w:instrText xml:space="preserve"> </w:instrText>
    </w:r>
    <w:r w:rsidRPr="002A4C11">
      <w:rPr>
        <w:rFonts w:hint="eastAsia"/>
      </w:rPr>
      <w:instrText>PAGE   \* MERGEFORMAT</w:instrText>
    </w:r>
    <w:r w:rsidRPr="002A4C11">
      <w:instrText xml:space="preserve"> </w:instrText>
    </w:r>
    <w:r w:rsidRPr="002A4C11">
      <w:fldChar w:fldCharType="separate"/>
    </w:r>
    <w:r w:rsidR="004113DA">
      <w:rPr>
        <w:noProof/>
      </w:rPr>
      <w:t>I</w:t>
    </w:r>
    <w:r w:rsidRPr="002A4C11">
      <w:fldChar w:fldCharType="end"/>
    </w:r>
    <w:r w:rsidRPr="002A4C11">
      <w:rPr>
        <w:rFonts w:hint="eastAsia"/>
      </w:rPr>
      <w:t xml:space="preserve"> </w:t>
    </w:r>
    <w:r w:rsidRPr="002A4C11">
      <w:rPr>
        <w:rFonts w:hint="eastAsia"/>
      </w:rPr>
      <w:t>页</w:t>
    </w:r>
    <w:r w:rsidRPr="002A4C11">
      <w:rPr>
        <w:rFonts w:hint="eastAsia"/>
      </w:rPr>
      <w:t xml:space="preserve">   </w:t>
    </w:r>
    <w:r w:rsidRPr="002A4C11">
      <w:rPr>
        <w:rFonts w:hint="eastAsia"/>
      </w:rPr>
      <w:t>共</w:t>
    </w:r>
    <w:r w:rsidRPr="002A4C11">
      <w:rPr>
        <w:rFonts w:hint="eastAsia"/>
      </w:rPr>
      <w:t xml:space="preserve"> </w:t>
    </w:r>
    <w:r w:rsidR="00846F50">
      <w:fldChar w:fldCharType="begin"/>
    </w:r>
    <w:r w:rsidR="00846F50">
      <w:instrText xml:space="preserve"> NUMPAGES   \* MERGEFORMAT </w:instrText>
    </w:r>
    <w:r w:rsidR="00846F50">
      <w:fldChar w:fldCharType="separate"/>
    </w:r>
    <w:r w:rsidR="004113DA">
      <w:rPr>
        <w:noProof/>
      </w:rPr>
      <w:t>4</w:t>
    </w:r>
    <w:r w:rsidR="00846F50">
      <w:rPr>
        <w:noProof/>
      </w:rPr>
      <w:fldChar w:fldCharType="end"/>
    </w:r>
    <w:r w:rsidRPr="002A4C11">
      <w:rPr>
        <w:rFonts w:hint="eastAsia"/>
      </w:rPr>
      <w:t xml:space="preserve"> </w:t>
    </w:r>
    <w:r w:rsidRPr="002A4C11">
      <w:rPr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00436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CAEFBB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4CEAE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62E0B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82AA09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9CACDE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64CFAE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1D8CFA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4407D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92244A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700F94"/>
    <w:multiLevelType w:val="multilevel"/>
    <w:tmpl w:val="2982BE8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ascii="Times new" w:eastAsia="宋体" w:hAnsi="Times new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31C33D07"/>
    <w:multiLevelType w:val="multilevel"/>
    <w:tmpl w:val="A118A9A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linkStyl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C62"/>
    <w:rsid w:val="00011EB3"/>
    <w:rsid w:val="00011F11"/>
    <w:rsid w:val="00050BB5"/>
    <w:rsid w:val="0007398B"/>
    <w:rsid w:val="000A661C"/>
    <w:rsid w:val="000B50F3"/>
    <w:rsid w:val="0014761A"/>
    <w:rsid w:val="00167F9D"/>
    <w:rsid w:val="00176EB5"/>
    <w:rsid w:val="001774A9"/>
    <w:rsid w:val="001B103A"/>
    <w:rsid w:val="001D20A0"/>
    <w:rsid w:val="001E0DD5"/>
    <w:rsid w:val="00221047"/>
    <w:rsid w:val="002C1CDA"/>
    <w:rsid w:val="002C51DA"/>
    <w:rsid w:val="002D3D0E"/>
    <w:rsid w:val="002D4C80"/>
    <w:rsid w:val="002D7403"/>
    <w:rsid w:val="002F2A1F"/>
    <w:rsid w:val="002F4762"/>
    <w:rsid w:val="0031284B"/>
    <w:rsid w:val="003241E7"/>
    <w:rsid w:val="00394A81"/>
    <w:rsid w:val="003C0742"/>
    <w:rsid w:val="003D1F74"/>
    <w:rsid w:val="003D4825"/>
    <w:rsid w:val="003E18E3"/>
    <w:rsid w:val="00405D41"/>
    <w:rsid w:val="004113DA"/>
    <w:rsid w:val="00437022"/>
    <w:rsid w:val="004432A7"/>
    <w:rsid w:val="00473975"/>
    <w:rsid w:val="004D6159"/>
    <w:rsid w:val="005312B5"/>
    <w:rsid w:val="00541058"/>
    <w:rsid w:val="00586ECE"/>
    <w:rsid w:val="005E0E0D"/>
    <w:rsid w:val="00613B1B"/>
    <w:rsid w:val="00642279"/>
    <w:rsid w:val="00663D7E"/>
    <w:rsid w:val="00711A33"/>
    <w:rsid w:val="00761BF3"/>
    <w:rsid w:val="00784182"/>
    <w:rsid w:val="00792503"/>
    <w:rsid w:val="007A7833"/>
    <w:rsid w:val="00846F50"/>
    <w:rsid w:val="00863F97"/>
    <w:rsid w:val="00871226"/>
    <w:rsid w:val="00871D9C"/>
    <w:rsid w:val="0088242B"/>
    <w:rsid w:val="00886FC0"/>
    <w:rsid w:val="008E05C4"/>
    <w:rsid w:val="009100F9"/>
    <w:rsid w:val="009121E3"/>
    <w:rsid w:val="00936BDA"/>
    <w:rsid w:val="00970725"/>
    <w:rsid w:val="009A1E32"/>
    <w:rsid w:val="009A5E18"/>
    <w:rsid w:val="009E299D"/>
    <w:rsid w:val="00A45034"/>
    <w:rsid w:val="00AD22EC"/>
    <w:rsid w:val="00AD5E2E"/>
    <w:rsid w:val="00AE0C62"/>
    <w:rsid w:val="00AE6152"/>
    <w:rsid w:val="00B26277"/>
    <w:rsid w:val="00B656F7"/>
    <w:rsid w:val="00BE35DE"/>
    <w:rsid w:val="00BE7F18"/>
    <w:rsid w:val="00BF589C"/>
    <w:rsid w:val="00C10F28"/>
    <w:rsid w:val="00C16EBE"/>
    <w:rsid w:val="00C171B0"/>
    <w:rsid w:val="00C419F8"/>
    <w:rsid w:val="00C50BA4"/>
    <w:rsid w:val="00C515E4"/>
    <w:rsid w:val="00C615B1"/>
    <w:rsid w:val="00C61EF5"/>
    <w:rsid w:val="00CB0BAB"/>
    <w:rsid w:val="00CD0A22"/>
    <w:rsid w:val="00D070B9"/>
    <w:rsid w:val="00D214AB"/>
    <w:rsid w:val="00D51CCC"/>
    <w:rsid w:val="00D53E64"/>
    <w:rsid w:val="00D73161"/>
    <w:rsid w:val="00D8172D"/>
    <w:rsid w:val="00D91F77"/>
    <w:rsid w:val="00DA0EF9"/>
    <w:rsid w:val="00DB7150"/>
    <w:rsid w:val="00E1707F"/>
    <w:rsid w:val="00E20514"/>
    <w:rsid w:val="00E33ED1"/>
    <w:rsid w:val="00E45A94"/>
    <w:rsid w:val="00EB6604"/>
    <w:rsid w:val="00EC02B8"/>
    <w:rsid w:val="00F36D55"/>
    <w:rsid w:val="00F66E34"/>
    <w:rsid w:val="00F94771"/>
    <w:rsid w:val="00F967C8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A8FE3"/>
  <w15:docId w15:val="{132334DE-742B-4E33-89E5-B2CF28A6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3DA"/>
    <w:pPr>
      <w:widowControl w:val="0"/>
      <w:jc w:val="both"/>
    </w:pPr>
    <w:rPr>
      <w:rFonts w:ascii="Times New Roman" w:eastAsia="宋体" w:hAnsi="Times New Roman"/>
    </w:rPr>
  </w:style>
  <w:style w:type="paragraph" w:styleId="Heading1">
    <w:name w:val="heading 1"/>
    <w:basedOn w:val="Normal"/>
    <w:next w:val="BodyTextFirstIndent"/>
    <w:link w:val="Heading1Char"/>
    <w:uiPriority w:val="9"/>
    <w:rsid w:val="009A5E18"/>
    <w:pPr>
      <w:keepNext/>
      <w:keepLines/>
      <w:numPr>
        <w:numId w:val="1"/>
      </w:numPr>
      <w:spacing w:beforeLines="100" w:before="100" w:afterLines="100" w:after="10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BodyTextFirstIndent"/>
    <w:link w:val="Heading2Char"/>
    <w:uiPriority w:val="9"/>
    <w:unhideWhenUsed/>
    <w:rsid w:val="009A5E18"/>
    <w:pPr>
      <w:keepNext/>
      <w:keepLines/>
      <w:numPr>
        <w:ilvl w:val="1"/>
        <w:numId w:val="1"/>
      </w:numPr>
      <w:spacing w:beforeLines="50" w:before="50" w:afterLines="50" w:after="50" w:line="360" w:lineRule="auto"/>
      <w:jc w:val="left"/>
      <w:outlineLvl w:val="1"/>
    </w:pPr>
    <w:rPr>
      <w:rFonts w:ascii="Times new" w:hAnsi="Times new" w:cstheme="majorBidi"/>
      <w:b/>
      <w:bCs/>
      <w:sz w:val="30"/>
      <w:szCs w:val="32"/>
    </w:rPr>
  </w:style>
  <w:style w:type="paragraph" w:styleId="Heading3">
    <w:name w:val="heading 3"/>
    <w:basedOn w:val="Normal"/>
    <w:next w:val="BodyTextFirstIndent"/>
    <w:link w:val="Heading3Char"/>
    <w:uiPriority w:val="9"/>
    <w:unhideWhenUsed/>
    <w:rsid w:val="009A5E18"/>
    <w:pPr>
      <w:keepNext/>
      <w:keepLines/>
      <w:numPr>
        <w:ilvl w:val="2"/>
        <w:numId w:val="1"/>
      </w:numPr>
      <w:spacing w:beforeLines="50" w:before="50" w:afterLines="50" w:after="50" w:line="360" w:lineRule="auto"/>
      <w:jc w:val="left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BodyTextFirstIndent"/>
    <w:link w:val="Heading4Char"/>
    <w:uiPriority w:val="9"/>
    <w:unhideWhenUsed/>
    <w:rsid w:val="009A5E18"/>
    <w:pPr>
      <w:keepNext/>
      <w:keepLines/>
      <w:numPr>
        <w:ilvl w:val="3"/>
        <w:numId w:val="1"/>
      </w:numPr>
      <w:spacing w:line="360" w:lineRule="auto"/>
      <w:jc w:val="left"/>
      <w:outlineLvl w:val="3"/>
    </w:pPr>
    <w:rPr>
      <w:rFonts w:ascii="Time New" w:hAnsi="Time New" w:cstheme="majorBidi"/>
      <w:bCs/>
      <w:sz w:val="24"/>
      <w:szCs w:val="28"/>
    </w:rPr>
  </w:style>
  <w:style w:type="paragraph" w:styleId="Heading5">
    <w:name w:val="heading 5"/>
    <w:basedOn w:val="Normal"/>
    <w:next w:val="BodyTextFirstIndent"/>
    <w:link w:val="Heading5Char"/>
    <w:uiPriority w:val="9"/>
    <w:unhideWhenUsed/>
    <w:rsid w:val="009A5E18"/>
    <w:pPr>
      <w:keepNext/>
      <w:keepLines/>
      <w:numPr>
        <w:ilvl w:val="4"/>
        <w:numId w:val="1"/>
      </w:numPr>
      <w:spacing w:line="360" w:lineRule="auto"/>
      <w:jc w:val="left"/>
      <w:outlineLvl w:val="4"/>
    </w:pPr>
    <w:rPr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1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1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1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1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18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A5E18"/>
    <w:rPr>
      <w:rFonts w:ascii="Times new" w:eastAsia="宋体" w:hAnsi="Times new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5E18"/>
    <w:rPr>
      <w:rFonts w:ascii="Times New Roman" w:eastAsia="宋体" w:hAnsi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A5E18"/>
    <w:rPr>
      <w:rFonts w:ascii="Time New" w:eastAsia="宋体" w:hAnsi="Time New" w:cstheme="majorBidi"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A5E18"/>
    <w:rPr>
      <w:rFonts w:ascii="Times New Roman" w:eastAsia="宋体" w:hAnsi="Times New Roman"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1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18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1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18"/>
    <w:rPr>
      <w:rFonts w:asciiTheme="majorHAnsi" w:eastAsiaTheme="majorEastAsia" w:hAnsiTheme="majorHAnsi" w:cstheme="majorBidi"/>
      <w:szCs w:val="21"/>
    </w:rPr>
  </w:style>
  <w:style w:type="paragraph" w:customStyle="1" w:styleId="a">
    <w:name w:val="版本号"/>
    <w:basedOn w:val="Normal"/>
    <w:next w:val="Normal"/>
    <w:qFormat/>
    <w:rsid w:val="009A5E18"/>
    <w:pPr>
      <w:jc w:val="center"/>
    </w:pPr>
    <w:rPr>
      <w:rFonts w:ascii="Arial" w:eastAsia="黑体" w:hAnsi="Arial"/>
      <w:sz w:val="30"/>
    </w:rPr>
  </w:style>
  <w:style w:type="paragraph" w:customStyle="1" w:styleId="a0">
    <w:name w:val="编制校对审定批准"/>
    <w:basedOn w:val="Normal"/>
    <w:next w:val="Normal"/>
    <w:rsid w:val="009A5E18"/>
    <w:pPr>
      <w:jc w:val="center"/>
    </w:pPr>
    <w:rPr>
      <w:rFonts w:ascii="Arial" w:eastAsia="黑体" w:hAnsi="Arial"/>
      <w:sz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9A5E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E18"/>
    <w:rPr>
      <w:szCs w:val="21"/>
    </w:rPr>
  </w:style>
  <w:style w:type="paragraph" w:styleId="BodyTextFirstIndent">
    <w:name w:val="Body Text First Indent"/>
    <w:basedOn w:val="Normal"/>
    <w:link w:val="BodyTextFirstIndentChar"/>
    <w:uiPriority w:val="99"/>
    <w:unhideWhenUsed/>
    <w:rsid w:val="009A5E18"/>
    <w:pPr>
      <w:ind w:firstLineChars="200" w:firstLine="20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9A5E18"/>
    <w:rPr>
      <w:szCs w:val="21"/>
    </w:rPr>
  </w:style>
  <w:style w:type="paragraph" w:customStyle="1" w:styleId="a1">
    <w:name w:val="产品型号名称"/>
    <w:basedOn w:val="Normal"/>
    <w:next w:val="Normal"/>
    <w:rsid w:val="009A5E18"/>
    <w:pPr>
      <w:jc w:val="center"/>
    </w:pPr>
    <w:rPr>
      <w:rFonts w:ascii="Arial" w:eastAsia="黑体" w:hAnsi="Arial"/>
      <w:sz w:val="36"/>
    </w:rPr>
  </w:style>
  <w:style w:type="character" w:styleId="Hyperlink">
    <w:name w:val="Hyperlink"/>
    <w:basedOn w:val="DefaultParagraphFont"/>
    <w:uiPriority w:val="99"/>
    <w:unhideWhenUsed/>
    <w:rsid w:val="009A5E18"/>
    <w:rPr>
      <w:color w:val="0000FF" w:themeColor="hyperlink"/>
      <w:u w:val="single"/>
    </w:rPr>
  </w:style>
  <w:style w:type="paragraph" w:customStyle="1" w:styleId="a2">
    <w:name w:val="单位日期"/>
    <w:basedOn w:val="Normal"/>
    <w:rsid w:val="009A5E18"/>
    <w:pPr>
      <w:jc w:val="center"/>
    </w:pPr>
    <w:rPr>
      <w:rFonts w:ascii="Arial" w:eastAsia="黑体" w:hAnsi="Arial"/>
      <w:sz w:val="36"/>
    </w:rPr>
  </w:style>
  <w:style w:type="paragraph" w:styleId="TOC1">
    <w:name w:val="toc 1"/>
    <w:basedOn w:val="Normal"/>
    <w:next w:val="Normal"/>
    <w:uiPriority w:val="39"/>
    <w:unhideWhenUsed/>
    <w:rsid w:val="009A5E18"/>
    <w:pPr>
      <w:spacing w:beforeLines="50" w:before="50" w:afterLines="50" w:after="50" w:line="360" w:lineRule="auto"/>
    </w:pPr>
    <w:rPr>
      <w:rFonts w:ascii="Times new" w:hAnsi="Times new"/>
      <w:b/>
      <w:sz w:val="24"/>
    </w:rPr>
  </w:style>
  <w:style w:type="paragraph" w:styleId="TOC2">
    <w:name w:val="toc 2"/>
    <w:basedOn w:val="Normal"/>
    <w:next w:val="Normal"/>
    <w:uiPriority w:val="39"/>
    <w:unhideWhenUsed/>
    <w:rsid w:val="009A5E18"/>
    <w:pPr>
      <w:tabs>
        <w:tab w:val="right" w:leader="dot" w:pos="8296"/>
      </w:tabs>
      <w:spacing w:line="360" w:lineRule="auto"/>
      <w:ind w:leftChars="200" w:left="200"/>
    </w:pPr>
    <w:rPr>
      <w:sz w:val="24"/>
    </w:rPr>
  </w:style>
  <w:style w:type="paragraph" w:styleId="TOC3">
    <w:name w:val="toc 3"/>
    <w:basedOn w:val="Normal"/>
    <w:next w:val="Normal"/>
    <w:uiPriority w:val="39"/>
    <w:unhideWhenUsed/>
    <w:rsid w:val="009A5E18"/>
    <w:pPr>
      <w:tabs>
        <w:tab w:val="right" w:leader="dot" w:pos="8296"/>
      </w:tabs>
      <w:spacing w:line="360" w:lineRule="auto"/>
      <w:ind w:leftChars="400" w:left="400"/>
    </w:pPr>
    <w:rPr>
      <w:sz w:val="24"/>
    </w:rPr>
  </w:style>
  <w:style w:type="paragraph" w:customStyle="1" w:styleId="a3">
    <w:name w:val="目录标题"/>
    <w:basedOn w:val="Normal"/>
    <w:rsid w:val="009A5E18"/>
    <w:pPr>
      <w:spacing w:line="360" w:lineRule="auto"/>
      <w:jc w:val="center"/>
    </w:pPr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E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18"/>
    <w:rPr>
      <w:sz w:val="18"/>
      <w:szCs w:val="18"/>
    </w:rPr>
  </w:style>
  <w:style w:type="paragraph" w:customStyle="1" w:styleId="a4">
    <w:name w:val="设计文件名称"/>
    <w:basedOn w:val="Normal"/>
    <w:rsid w:val="009A5E18"/>
    <w:pPr>
      <w:jc w:val="center"/>
    </w:pPr>
    <w:rPr>
      <w:rFonts w:ascii="Arial" w:eastAsia="黑体" w:hAnsi="Arial"/>
      <w:b/>
      <w:sz w:val="52"/>
    </w:rPr>
  </w:style>
  <w:style w:type="table" w:styleId="TableGrid">
    <w:name w:val="Table Grid"/>
    <w:basedOn w:val="TableNormal"/>
    <w:uiPriority w:val="59"/>
    <w:rsid w:val="009A5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A5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5E18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5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5E18"/>
    <w:rPr>
      <w:rFonts w:ascii="Times New Roman" w:eastAsia="宋体" w:hAnsi="Times New Roman"/>
      <w:szCs w:val="18"/>
    </w:rPr>
  </w:style>
  <w:style w:type="paragraph" w:customStyle="1" w:styleId="5">
    <w:name w:val="标题5"/>
    <w:basedOn w:val="Heading5"/>
    <w:link w:val="5Char"/>
    <w:qFormat/>
    <w:rsid w:val="005312B5"/>
  </w:style>
  <w:style w:type="character" w:customStyle="1" w:styleId="5Char">
    <w:name w:val="标题5 Char"/>
    <w:basedOn w:val="Heading5Char"/>
    <w:link w:val="5"/>
    <w:rsid w:val="005312B5"/>
    <w:rPr>
      <w:rFonts w:ascii="Times New Roman" w:eastAsia="宋体" w:hAnsi="Times New Roman"/>
      <w:bCs/>
      <w:sz w:val="24"/>
      <w:szCs w:val="28"/>
    </w:rPr>
  </w:style>
  <w:style w:type="paragraph" w:customStyle="1" w:styleId="a5">
    <w:name w:val="图表居中"/>
    <w:basedOn w:val="Normal"/>
    <w:next w:val="BodyTextFirstIndent"/>
    <w:rsid w:val="00EC02B8"/>
    <w:pPr>
      <w:jc w:val="center"/>
    </w:p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871D9C"/>
    <w:pPr>
      <w:jc w:val="center"/>
    </w:pPr>
    <w:rPr>
      <w:rFonts w:cstheme="majorBidi"/>
      <w:b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14761A"/>
    <w:rPr>
      <w:rFonts w:ascii="Times New Roman" w:eastAsia="宋体" w:hAnsi="Times New Roman" w:cstheme="majorBidi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Jun\AppData\Roaming\Microsoft\Templates\&#25991;&#20214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3725E-4E1D-414B-975B-6021AC5FE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文件模板.dotm</Template>
  <TotalTime>75</TotalTime>
  <Pages>4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HuJun</dc:creator>
  <cp:lastModifiedBy>Hu Jun</cp:lastModifiedBy>
  <cp:revision>103</cp:revision>
  <dcterms:created xsi:type="dcterms:W3CDTF">2014-08-12T10:40:00Z</dcterms:created>
  <dcterms:modified xsi:type="dcterms:W3CDTF">2021-05-24T04:06:00Z</dcterms:modified>
</cp:coreProperties>
</file>